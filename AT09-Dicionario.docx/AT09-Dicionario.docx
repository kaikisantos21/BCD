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B03E5B" w:rsidRPr="00B03E5B" w14:paraId="310EDD86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1D531465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5629F">
              <w:rPr>
                <w:rFonts w:ascii="Aptos Narrow" w:hAnsi="Aptos Narrow"/>
                <w:color w:val="000000"/>
                <w:sz w:val="22"/>
                <w:szCs w:val="22"/>
              </w:rPr>
              <w:t>C</w:t>
            </w:r>
            <w:r w:rsidR="00565579">
              <w:rPr>
                <w:rFonts w:ascii="Aptos Narrow" w:hAnsi="Aptos Narrow"/>
                <w:color w:val="000000"/>
                <w:sz w:val="22"/>
                <w:szCs w:val="22"/>
              </w:rPr>
              <w:t>LIENTES</w:t>
            </w:r>
          </w:p>
        </w:tc>
      </w:tr>
      <w:tr w:rsidR="00B03E5B" w:rsidRPr="00B03E5B" w14:paraId="0CE097A8" w14:textId="77777777" w:rsidTr="0085629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6700A8F8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85629F">
              <w:rPr>
                <w:rFonts w:ascii="Aptos Narrow" w:hAnsi="Aptos Narrow"/>
                <w:color w:val="000000"/>
                <w:sz w:val="22"/>
                <w:szCs w:val="22"/>
              </w:rPr>
              <w:t>Armazenará dados sobre os Clientes</w:t>
            </w:r>
          </w:p>
        </w:tc>
      </w:tr>
      <w:tr w:rsidR="00B03E5B" w:rsidRPr="00B03E5B" w14:paraId="47487EB5" w14:textId="77777777" w:rsidTr="0085629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48E850B1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03E5B" w:rsidRPr="00B03E5B" w14:paraId="64A47201" w14:textId="77777777" w:rsidTr="00B06E49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85629F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D061F9" w:rsidRPr="00B03E5B" w14:paraId="6EA1A9ED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3FC645F3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 w:rsidR="0085629F"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2031C422" w:rsidR="00B03E5B" w:rsidRPr="00B03E5B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63973541" w:rsidR="00B03E5B" w:rsidRPr="00B03E5B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2B8FA781" w:rsidR="00B03E5B" w:rsidRPr="00B03E5B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0728BD" w:rsidRPr="00C8434D" w14:paraId="34A35D66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3902C4B6" w:rsidR="000728BD" w:rsidRPr="00C8434D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2E01B0F9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59BFF283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072E54BC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0E8FA873" w:rsidR="000728BD" w:rsidRPr="00C8434D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6B331E" w:rsidRPr="00B03E5B" w14:paraId="7B809F37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7697F72C" w:rsidR="006B331E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2489064E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5702D4D0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193527D5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0E43A30C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UQ / NN</w:t>
            </w:r>
          </w:p>
        </w:tc>
      </w:tr>
      <w:tr w:rsidR="006B331E" w:rsidRPr="00B03E5B" w14:paraId="2B0F8A5A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2B01BB2" w:rsidR="006B331E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40A8C1EC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CPF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963F8E8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37A318BE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5B6870A2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UQ / NN</w:t>
            </w:r>
          </w:p>
        </w:tc>
      </w:tr>
      <w:tr w:rsidR="006B331E" w:rsidRPr="00B03E5B" w14:paraId="127B9348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72B1C67E" w:rsidR="006B331E" w:rsidRDefault="0085629F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34927A55" w:rsidR="006B331E" w:rsidRDefault="004D194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</w:t>
            </w:r>
            <w:r w:rsidR="00A45C19">
              <w:rPr>
                <w:rFonts w:ascii="Aptos Narrow" w:hAnsi="Aptos Narrow"/>
                <w:color w:val="000000"/>
                <w:sz w:val="22"/>
                <w:szCs w:val="22"/>
              </w:rPr>
              <w:t xml:space="preserve">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 casa do </w:t>
            </w:r>
            <w:r w:rsidR="00A45C19">
              <w:rPr>
                <w:rFonts w:ascii="Aptos Narrow" w:hAnsi="Aptos Narrow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A70AAF5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6B331E" w:rsidRDefault="006B331E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4C4D86C7" w:rsidR="006B331E" w:rsidRDefault="00A45C19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UQ / NN</w:t>
            </w:r>
          </w:p>
        </w:tc>
      </w:tr>
      <w:tr w:rsidR="0085629F" w:rsidRPr="00B03E5B" w14:paraId="27304BCD" w14:textId="77777777" w:rsidTr="0085629F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9F63C" w14:textId="3F2AF49D" w:rsidR="0085629F" w:rsidRDefault="0085629F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212D" w14:textId="351DDBEF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DC331" w14:textId="0494AB48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614C8" w14:textId="3C7B5E18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7F85F" w14:textId="491E4404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85629F" w:rsidRPr="00B03E5B" w14:paraId="24F1C9BA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F5568" w14:textId="159F5441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C6D18" w14:textId="57BF4DBA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2044B" w14:textId="0A072BE2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B6B2B" w14:textId="14981422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13C1" w14:textId="6A3DE2D7" w:rsidR="0085629F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A45C19" w:rsidRPr="00B03E5B" w14:paraId="763632F2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F99EA" w14:textId="6FA45547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084F1" w14:textId="6115C9C9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 do Cliente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8F0B6" w14:textId="6C2F1586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743D1" w14:textId="737263DD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190A0" w14:textId="65D3FA12" w:rsidR="00A45C19" w:rsidRDefault="00A45C19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184D728A" w14:textId="77777777" w:rsidR="00A45C19" w:rsidRDefault="00A45C19" w:rsidP="00A45C19">
      <w:pPr>
        <w:tabs>
          <w:tab w:val="left" w:pos="3273"/>
        </w:tabs>
      </w:pPr>
    </w:p>
    <w:tbl>
      <w:tblPr>
        <w:tblW w:w="10517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5111"/>
        <w:gridCol w:w="1013"/>
        <w:gridCol w:w="981"/>
        <w:gridCol w:w="1977"/>
      </w:tblGrid>
      <w:tr w:rsidR="004D194E" w:rsidRPr="00B03E5B" w14:paraId="50758EFC" w14:textId="77777777" w:rsidTr="001834E1">
        <w:trPr>
          <w:trHeight w:val="663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C5E452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D17E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TELEFONE_CLIENTES</w:t>
            </w:r>
          </w:p>
        </w:tc>
      </w:tr>
      <w:tr w:rsidR="004D194E" w:rsidRPr="00B03E5B" w14:paraId="41A80952" w14:textId="77777777" w:rsidTr="001834E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8FB4CF0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6289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Telefone dos Clientes</w:t>
            </w:r>
          </w:p>
        </w:tc>
      </w:tr>
      <w:tr w:rsidR="004D194E" w:rsidRPr="00B03E5B" w14:paraId="44B52E89" w14:textId="77777777" w:rsidTr="001834E1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667A69D3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B818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CLIENTES</w:t>
            </w:r>
          </w:p>
        </w:tc>
      </w:tr>
      <w:tr w:rsidR="004D194E" w:rsidRPr="00B03E5B" w14:paraId="710A0281" w14:textId="77777777" w:rsidTr="001834E1">
        <w:trPr>
          <w:trHeight w:val="288"/>
        </w:trPr>
        <w:tc>
          <w:tcPr>
            <w:tcW w:w="105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75C711FD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4D194E" w:rsidRPr="00B03E5B" w14:paraId="55FE46F8" w14:textId="77777777" w:rsidTr="001834E1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0F08C6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3D05BC9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5E0F47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27CE7CA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CD517C9" w14:textId="77777777" w:rsidR="004D194E" w:rsidRPr="00B03E5B" w:rsidRDefault="004D194E" w:rsidP="001834E1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4D194E" w:rsidRPr="00B03E5B" w14:paraId="6529BE08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86D7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2AB6A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DC05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95D7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33D7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4D194E" w14:paraId="34CDAA26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C2DB9" w14:textId="6E11F1F8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2CC81" w14:textId="4B7A557A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do telefone dos 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C3079" w14:textId="23EBFBDB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C9A54" w14:textId="700616C1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95279" w14:textId="77777777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4D194E" w14:paraId="61994666" w14:textId="77777777" w:rsidTr="001834E1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4481" w14:textId="4D2C34A1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CLIENTE_codigo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EB65" w14:textId="5E1ACE02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0560F" w14:textId="5CFAAE6A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26B84" w14:textId="1D875456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0B6" w14:textId="46DF6A8A" w:rsidR="004D194E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02D8B18C" w14:textId="77777777" w:rsidR="0085629F" w:rsidRDefault="0085629F" w:rsidP="0085629F">
      <w:pPr>
        <w:tabs>
          <w:tab w:val="left" w:pos="3273"/>
        </w:tabs>
      </w:pPr>
    </w:p>
    <w:tbl>
      <w:tblPr>
        <w:tblW w:w="1065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5111"/>
        <w:gridCol w:w="1013"/>
        <w:gridCol w:w="981"/>
        <w:gridCol w:w="1977"/>
      </w:tblGrid>
      <w:tr w:rsidR="004D194E" w:rsidRPr="00B03E5B" w14:paraId="64C8EB99" w14:textId="77777777" w:rsidTr="00565579">
        <w:trPr>
          <w:trHeight w:val="663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89BB6D9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65D1" w14:textId="018BA93C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VEICULO</w:t>
            </w:r>
          </w:p>
        </w:tc>
      </w:tr>
      <w:tr w:rsidR="004D194E" w:rsidRPr="00B03E5B" w14:paraId="6D24B393" w14:textId="77777777" w:rsidTr="00565579">
        <w:trPr>
          <w:trHeight w:val="288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B034346" w14:textId="77777777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7D1E" w14:textId="2179CE0F" w:rsidR="004D194E" w:rsidRPr="00B03E5B" w:rsidRDefault="004D194E" w:rsidP="001834E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Veiculo</w:t>
            </w:r>
          </w:p>
        </w:tc>
      </w:tr>
      <w:tr w:rsidR="00565579" w:rsidRPr="00B03E5B" w14:paraId="4AB355D7" w14:textId="77777777" w:rsidTr="00565579">
        <w:trPr>
          <w:trHeight w:val="288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409F9C7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0601" w14:textId="616746FF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CLIENTES</w:t>
            </w:r>
          </w:p>
        </w:tc>
      </w:tr>
      <w:tr w:rsidR="00565579" w:rsidRPr="00B03E5B" w14:paraId="21ED07DD" w14:textId="77777777" w:rsidTr="00565579">
        <w:trPr>
          <w:trHeight w:val="288"/>
        </w:trPr>
        <w:tc>
          <w:tcPr>
            <w:tcW w:w="106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CF0EE26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65579" w:rsidRPr="00B03E5B" w14:paraId="4BC18E2E" w14:textId="77777777" w:rsidTr="00565579">
        <w:trPr>
          <w:trHeight w:val="576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537DE2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710FD5A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D42CA7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3C1DD08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4F4957FE" w14:textId="77777777" w:rsidR="00565579" w:rsidRPr="00B03E5B" w:rsidRDefault="00565579" w:rsidP="0056557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65579" w:rsidRPr="00B03E5B" w14:paraId="3EC06AC4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4B8F" w14:textId="3C04B09C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866A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65B4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7205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1C88" w14:textId="77777777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65579" w14:paraId="110A94BC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CC77A" w14:textId="3BCE106A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D9134" w14:textId="390D5D9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 do Veiculo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8315D" w14:textId="74346784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7C79" w14:textId="19A1D9DE" w:rsidR="00565579" w:rsidRPr="00B03E5B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616EF" w14:textId="7777777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33A9F7C3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8B5D4" w14:textId="5219FEFE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47570" w14:textId="7EF9CAEE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do Veiculo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A00FD" w14:textId="48D1895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49F55" w14:textId="70685C3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16D47" w14:textId="34E10AF5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05D34526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42CBE" w14:textId="549B5521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de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fabricacao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52F65" w14:textId="7F8EB3BE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Ano que o 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Veiculo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foi fabricado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7FC46" w14:textId="1C401FE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5E751" w14:textId="7777777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7D8C1" w14:textId="2B258EFB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78417D14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3AC16" w14:textId="634E5C42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placa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D8F3F" w14:textId="5CD84A39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da Placa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5A20" w14:textId="0AEA387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7493A" w14:textId="52BEB85C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11A7A" w14:textId="7716594A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14:paraId="4A356566" w14:textId="77777777" w:rsidTr="00565579">
        <w:trPr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D4F4B" w14:textId="3C85610B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CLIENTE_codigo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7D939" w14:textId="4FCD2E8F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5259D" w14:textId="75D1EDBC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0E3EF" w14:textId="77777777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510E1" w14:textId="66497298" w:rsidR="00565579" w:rsidRDefault="00565579" w:rsidP="0056557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1A92CBCF" w14:textId="77777777" w:rsidR="004D194E" w:rsidRDefault="004D194E" w:rsidP="004D194E">
      <w:pPr>
        <w:tabs>
          <w:tab w:val="left" w:pos="3273"/>
        </w:tabs>
      </w:pPr>
    </w:p>
    <w:p w14:paraId="2D734B33" w14:textId="2ABE1194" w:rsidR="00891ACF" w:rsidRDefault="00891ACF" w:rsidP="00D061F9">
      <w:pPr>
        <w:tabs>
          <w:tab w:val="left" w:pos="3273"/>
        </w:tabs>
        <w:rPr>
          <w:u w:val="single"/>
        </w:rPr>
      </w:pPr>
    </w:p>
    <w:p w14:paraId="58B524DE" w14:textId="38544B24" w:rsidR="00565579" w:rsidRDefault="00565579" w:rsidP="00D061F9">
      <w:pPr>
        <w:tabs>
          <w:tab w:val="left" w:pos="3273"/>
        </w:tabs>
        <w:rPr>
          <w:u w:val="single"/>
        </w:rPr>
      </w:pPr>
    </w:p>
    <w:p w14:paraId="14D36C89" w14:textId="0DF7900D" w:rsidR="00565579" w:rsidRDefault="00565579" w:rsidP="00D061F9">
      <w:pPr>
        <w:tabs>
          <w:tab w:val="left" w:pos="3273"/>
        </w:tabs>
        <w:rPr>
          <w:u w:val="single"/>
        </w:rPr>
      </w:pPr>
    </w:p>
    <w:p w14:paraId="6D5DF2C0" w14:textId="48369A26" w:rsidR="00565579" w:rsidRDefault="00565579" w:rsidP="00D061F9">
      <w:pPr>
        <w:tabs>
          <w:tab w:val="left" w:pos="3273"/>
        </w:tabs>
        <w:rPr>
          <w:u w:val="single"/>
        </w:rPr>
      </w:pPr>
    </w:p>
    <w:p w14:paraId="5DE98F95" w14:textId="64362F47" w:rsidR="00565579" w:rsidRDefault="00565579" w:rsidP="00D061F9">
      <w:pPr>
        <w:tabs>
          <w:tab w:val="left" w:pos="3273"/>
        </w:tabs>
        <w:rPr>
          <w:u w:val="single"/>
        </w:rPr>
      </w:pPr>
    </w:p>
    <w:p w14:paraId="0DC0A311" w14:textId="57170D60" w:rsidR="00565579" w:rsidRDefault="00565579" w:rsidP="00D061F9">
      <w:pPr>
        <w:tabs>
          <w:tab w:val="left" w:pos="3273"/>
        </w:tabs>
        <w:rPr>
          <w:u w:val="single"/>
        </w:rPr>
      </w:pPr>
    </w:p>
    <w:p w14:paraId="1BDA4EC9" w14:textId="77777777" w:rsidR="00565579" w:rsidRPr="00B03E5B" w:rsidRDefault="00565579" w:rsidP="0056557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565579" w:rsidRPr="00B03E5B" w14:paraId="643C2E1A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10D47AB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2C03" w14:textId="2444E1C9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</w:tr>
      <w:tr w:rsidR="00565579" w:rsidRPr="00B03E5B" w14:paraId="0BC66FBD" w14:textId="77777777" w:rsidTr="00E7731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3C1926E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70E2" w14:textId="711994A5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os Funcionários</w:t>
            </w:r>
          </w:p>
        </w:tc>
      </w:tr>
      <w:tr w:rsidR="00565579" w:rsidRPr="00B03E5B" w14:paraId="60E52065" w14:textId="77777777" w:rsidTr="00E77319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6B94CC6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ABA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65579" w:rsidRPr="00B03E5B" w14:paraId="38B85963" w14:textId="77777777" w:rsidTr="00E77319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51189FD4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65579" w:rsidRPr="00B03E5B" w14:paraId="0BFA74EC" w14:textId="77777777" w:rsidTr="00E77319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4A0ED9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B28532E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50BD5F6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21C3ECB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70A1D878" w14:textId="77777777" w:rsidR="00565579" w:rsidRPr="00B03E5B" w:rsidRDefault="00565579" w:rsidP="00E7731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65579" w:rsidRPr="00B03E5B" w14:paraId="43A44930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48FE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0825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6568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2B43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7312" w14:textId="77777777" w:rsidR="00565579" w:rsidRPr="00B03E5B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65579" w:rsidRPr="00C8434D" w14:paraId="04FCE7B7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89380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F5FE7" w14:textId="3065E739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 xml:space="preserve">Nome do </w:t>
            </w: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F08EC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5FDB5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2D689" w14:textId="77777777" w:rsidR="00565579" w:rsidRPr="00C8434D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565579" w:rsidRPr="00B03E5B" w14:paraId="24A2ACD0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15D2" w14:textId="40284E50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C064B" w14:textId="45D9132C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Especialidade do 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A5F9B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C0E2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E7671" w14:textId="77882070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57F66686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C6070" w14:textId="547212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56FF" w14:textId="1AC465DF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Cargo do 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231DB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F6165" w14:textId="09C1C96F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3A6D" w14:textId="3C515BB4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136CE859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8177F" w14:textId="2638AA93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A1D6E" w14:textId="667B7334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Número d</w:t>
            </w:r>
            <w:r w:rsidR="005B453B">
              <w:rPr>
                <w:rFonts w:ascii="Aptos Narrow" w:hAnsi="Aptos Narrow"/>
                <w:color w:val="000000"/>
                <w:sz w:val="22"/>
                <w:szCs w:val="22"/>
              </w:rPr>
              <w:t>e cada 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EAF0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CDB45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4B6FE" w14:textId="7874B039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20C60176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490A" w14:textId="1FE1F0C8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F301" w14:textId="468F9554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Rua</w:t>
            </w:r>
            <w:r w:rsidR="00565579">
              <w:rPr>
                <w:rFonts w:ascii="Aptos Narrow" w:hAnsi="Aptos Narrow"/>
                <w:color w:val="000000"/>
                <w:sz w:val="22"/>
                <w:szCs w:val="22"/>
              </w:rPr>
              <w:t xml:space="preserve">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3631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6E4EC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8F398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2BFE15D0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2CD47" w14:textId="4A18DA0E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Cidade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0C97" w14:textId="7D2410EC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Cidade </w:t>
            </w:r>
            <w:r w:rsidR="005B453B"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1B0A1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FE09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B6852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65579" w:rsidRPr="00B03E5B" w14:paraId="3D25F7BE" w14:textId="77777777" w:rsidTr="00E77319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7A880" w14:textId="5D8F6CCB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0B78" w14:textId="4BF52D38" w:rsidR="00565579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Bairro</w:t>
            </w:r>
            <w:r w:rsidR="00565579">
              <w:rPr>
                <w:rFonts w:ascii="Aptos Narrow" w:hAnsi="Aptos Narrow"/>
                <w:color w:val="000000"/>
                <w:sz w:val="22"/>
                <w:szCs w:val="22"/>
              </w:rPr>
              <w:t xml:space="preserve"> do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Funcionário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CD3AE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1B94A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E281E" w14:textId="77777777" w:rsidR="00565579" w:rsidRDefault="00565579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2A6911BD" w14:textId="17D49636" w:rsidR="00565579" w:rsidRDefault="00565579" w:rsidP="00D061F9">
      <w:pPr>
        <w:tabs>
          <w:tab w:val="left" w:pos="3273"/>
        </w:tabs>
        <w:rPr>
          <w:u w:val="single"/>
        </w:rPr>
      </w:pPr>
    </w:p>
    <w:tbl>
      <w:tblPr>
        <w:tblW w:w="1072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5111"/>
        <w:gridCol w:w="1013"/>
        <w:gridCol w:w="981"/>
        <w:gridCol w:w="1977"/>
      </w:tblGrid>
      <w:tr w:rsidR="005B453B" w:rsidRPr="00B03E5B" w14:paraId="1B73CB1A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3F4883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9FAE" w14:textId="5C191F8C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TELEFONE_FUNCIONARIOS</w:t>
            </w:r>
          </w:p>
        </w:tc>
      </w:tr>
      <w:tr w:rsidR="005B453B" w:rsidRPr="00B03E5B" w14:paraId="1E4DED0E" w14:textId="77777777" w:rsidTr="005B453B">
        <w:trPr>
          <w:trHeight w:val="288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444365B5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B29C" w14:textId="18678D0C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 Telefone dos Funcionários</w:t>
            </w:r>
          </w:p>
        </w:tc>
      </w:tr>
      <w:tr w:rsidR="005B453B" w:rsidRPr="00B03E5B" w14:paraId="3C2DC146" w14:textId="77777777" w:rsidTr="005B453B">
        <w:trPr>
          <w:trHeight w:val="288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8BF885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D644" w14:textId="2005FBC5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FUNCIONÁRIOS</w:t>
            </w:r>
          </w:p>
        </w:tc>
      </w:tr>
      <w:tr w:rsidR="005B453B" w:rsidRPr="00B03E5B" w14:paraId="70DC819D" w14:textId="77777777" w:rsidTr="005B453B">
        <w:trPr>
          <w:trHeight w:val="288"/>
        </w:trPr>
        <w:tc>
          <w:tcPr>
            <w:tcW w:w="107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25C7AB6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B453B" w:rsidRPr="00B03E5B" w14:paraId="40CBF0D2" w14:textId="77777777" w:rsidTr="005B453B">
        <w:trPr>
          <w:trHeight w:val="576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6655AA5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535A77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DC237A2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EDD28B9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05705079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B453B" w:rsidRPr="00B03E5B" w14:paraId="687007C3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9156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E8369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0DAA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0747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0470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B453B" w:rsidRPr="00C8434D" w14:paraId="023E0D01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6C432" w14:textId="3E07B5B2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numero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6B69" w14:textId="66B97F15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proofErr w:type="spellStart"/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</w:t>
            </w: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umero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 xml:space="preserve"> de Telefone Funcionários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26C4B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14839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C776B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5B453B" w:rsidRPr="00B03E5B" w14:paraId="11069AD4" w14:textId="77777777" w:rsidTr="005B453B">
        <w:trPr>
          <w:trHeight w:val="288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E6C8E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FUNCIONARIOS_</w:t>
            </w:r>
          </w:p>
          <w:p w14:paraId="1000D0AA" w14:textId="1E8D90F3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  <w:p w14:paraId="21859DA2" w14:textId="076BDAB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D0129" w14:textId="7EE270FA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239F2" w14:textId="1A6E2368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5A74B" w14:textId="54A3543A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FD2CC" w14:textId="25CA8A14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5193596D" w14:textId="661FF063" w:rsidR="005B453B" w:rsidRDefault="005B453B" w:rsidP="00D061F9">
      <w:pPr>
        <w:tabs>
          <w:tab w:val="left" w:pos="3273"/>
        </w:tabs>
        <w:rPr>
          <w:u w:val="single"/>
        </w:rPr>
      </w:pPr>
    </w:p>
    <w:tbl>
      <w:tblPr>
        <w:tblW w:w="10726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70"/>
        <w:gridCol w:w="5041"/>
        <w:gridCol w:w="70"/>
        <w:gridCol w:w="943"/>
        <w:gridCol w:w="70"/>
        <w:gridCol w:w="911"/>
        <w:gridCol w:w="70"/>
        <w:gridCol w:w="1907"/>
        <w:gridCol w:w="70"/>
      </w:tblGrid>
      <w:tr w:rsidR="005B453B" w:rsidRPr="00B03E5B" w14:paraId="4176E2A5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5F912EF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9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16FF" w14:textId="2F0F495D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SERVIÇOS</w:t>
            </w:r>
          </w:p>
        </w:tc>
      </w:tr>
      <w:tr w:rsidR="005B453B" w:rsidRPr="00B03E5B" w14:paraId="3DFA8D5D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8E19BA7" w14:textId="77777777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02A0" w14:textId="1896F725" w:rsidR="005B453B" w:rsidRPr="00B03E5B" w:rsidRDefault="005B453B" w:rsidP="00E7731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Armazenará dados sobre os Serviços</w:t>
            </w:r>
          </w:p>
        </w:tc>
      </w:tr>
      <w:tr w:rsidR="005B453B" w:rsidRPr="00B03E5B" w14:paraId="472D77CD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00E0F70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08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FAF" w14:textId="5D17A455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FUNCIONÁRIOS e CLIENTES</w:t>
            </w:r>
          </w:p>
        </w:tc>
      </w:tr>
      <w:tr w:rsidR="005B453B" w:rsidRPr="00B03E5B" w14:paraId="3042AF6C" w14:textId="77777777" w:rsidTr="005B453B">
        <w:trPr>
          <w:trHeight w:val="288"/>
        </w:trPr>
        <w:tc>
          <w:tcPr>
            <w:tcW w:w="107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659DB66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5B453B" w:rsidRPr="00B03E5B" w14:paraId="0B731C68" w14:textId="77777777" w:rsidTr="005B453B">
        <w:trPr>
          <w:trHeight w:val="576"/>
        </w:trPr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09509422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734FA448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0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15E4661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8BEEA8E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F3911F8" w14:textId="77777777" w:rsidR="005B453B" w:rsidRPr="00B03E5B" w:rsidRDefault="005B453B" w:rsidP="005B453B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5B453B" w:rsidRPr="00B03E5B" w14:paraId="05CA5545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75EE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157D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10B7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E7B7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29E8" w14:textId="77777777" w:rsidR="005B453B" w:rsidRPr="00B03E5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 / ID</w:t>
            </w:r>
          </w:p>
        </w:tc>
      </w:tr>
      <w:tr w:rsidR="005B453B" w:rsidRPr="00C8434D" w14:paraId="7D743507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5DD15" w14:textId="33126E99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Tipo de serviços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F551F" w14:textId="10123496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Tipo do serviço executado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16366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VARCHAR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F116E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45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C667A" w14:textId="77777777" w:rsidR="005B453B" w:rsidRPr="00C8434D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</w:pPr>
            <w:r w:rsidRPr="00C8434D">
              <w:rPr>
                <w:rFonts w:ascii="Aptos Narrow" w:hAnsi="Aptos Narrow"/>
                <w:color w:val="000000"/>
                <w:sz w:val="22"/>
                <w:szCs w:val="22"/>
                <w:u w:val="single"/>
              </w:rPr>
              <w:t>NN</w:t>
            </w:r>
          </w:p>
        </w:tc>
      </w:tr>
      <w:tr w:rsidR="005B453B" w:rsidRPr="00B03E5B" w14:paraId="4ECC14DD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33E28" w14:textId="1FD89602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48508" w14:textId="4D5F4912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Data que o serviço foi realizado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07188" w14:textId="54DDED75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017EA" w14:textId="4446B7E2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25DFA" w14:textId="3F378B31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5B453B" w14:paraId="040CBCB4" w14:textId="77777777" w:rsidTr="005B453B">
        <w:trPr>
          <w:trHeight w:val="288"/>
        </w:trPr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1D6BD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FUNCIONARIOS_</w:t>
            </w:r>
          </w:p>
          <w:p w14:paraId="2257E1CF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  <w:proofErr w:type="spellEnd"/>
          </w:p>
          <w:p w14:paraId="207E912D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4300F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FUNCIONARIOS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47893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2AA66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FBC6F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5B453B" w14:paraId="3F4C54C0" w14:textId="77777777" w:rsidTr="005B453B">
        <w:trPr>
          <w:gridAfter w:val="1"/>
          <w:wAfter w:w="70" w:type="dxa"/>
          <w:trHeight w:val="288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5CC72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  <w:szCs w:val="22"/>
              </w:rPr>
              <w:t>CLIENTE_codigo</w:t>
            </w:r>
            <w:proofErr w:type="spellEnd"/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1020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4D194E"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CLIENTES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465E2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42CE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0990D" w14:textId="77777777" w:rsidR="005B453B" w:rsidRDefault="005B453B" w:rsidP="005B453B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</w:tbl>
    <w:p w14:paraId="5E3BBBA2" w14:textId="77777777" w:rsidR="005B453B" w:rsidRDefault="005B453B" w:rsidP="005B453B">
      <w:pPr>
        <w:tabs>
          <w:tab w:val="left" w:pos="3273"/>
        </w:tabs>
        <w:rPr>
          <w:u w:val="single"/>
        </w:rPr>
      </w:pPr>
    </w:p>
    <w:p w14:paraId="7255FEF9" w14:textId="77777777" w:rsidR="005B453B" w:rsidRPr="00202F8B" w:rsidRDefault="005B453B" w:rsidP="00D061F9">
      <w:pPr>
        <w:tabs>
          <w:tab w:val="left" w:pos="3273"/>
        </w:tabs>
        <w:rPr>
          <w:u w:val="single"/>
        </w:rPr>
      </w:pPr>
    </w:p>
    <w:sectPr w:rsidR="005B453B" w:rsidRPr="00202F8B" w:rsidSect="00D061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56FCA" w14:textId="77777777" w:rsidR="00760A94" w:rsidRDefault="00760A94">
      <w:r>
        <w:separator/>
      </w:r>
    </w:p>
  </w:endnote>
  <w:endnote w:type="continuationSeparator" w:id="0">
    <w:p w14:paraId="0C9BFF66" w14:textId="77777777" w:rsidR="00760A94" w:rsidRDefault="0076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02654" w14:textId="77777777" w:rsidR="002034B1" w:rsidRDefault="002034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57605" w14:textId="77777777" w:rsidR="002034B1" w:rsidRDefault="002034B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05DFF" w14:textId="77777777" w:rsidR="002034B1" w:rsidRDefault="002034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C68DE2" w14:textId="77777777" w:rsidR="00760A94" w:rsidRDefault="00760A94">
      <w:r>
        <w:separator/>
      </w:r>
    </w:p>
  </w:footnote>
  <w:footnote w:type="continuationSeparator" w:id="0">
    <w:p w14:paraId="45C57621" w14:textId="77777777" w:rsidR="00760A94" w:rsidRDefault="00760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99507" w14:textId="77777777" w:rsidR="002034B1" w:rsidRDefault="00203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4ED175F3" w:rsidR="003D4C66" w:rsidRDefault="002034B1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5224582">
          <wp:extent cx="1729740" cy="32766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974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75C71392" w:rsidR="001719B4" w:rsidRPr="006465A6" w:rsidRDefault="0085629F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Oficina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Vrum</w:t>
          </w:r>
          <w:proofErr w:type="spellEnd"/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4"/>
              <w:szCs w:val="24"/>
            </w:rPr>
            <w:t>Vrum</w:t>
          </w:r>
          <w:proofErr w:type="spellEnd"/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71AC50AD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>s):</w:t>
    </w:r>
    <w:r w:rsidR="0085629F">
      <w:rPr>
        <w:rFonts w:ascii="Arial" w:hAnsi="Arial"/>
        <w:b/>
        <w:sz w:val="18"/>
      </w:rPr>
      <w:t xml:space="preserve"> </w:t>
    </w:r>
    <w:bookmarkStart w:id="0" w:name="_GoBack"/>
    <w:proofErr w:type="spellStart"/>
    <w:r w:rsidR="0085629F">
      <w:rPr>
        <w:rFonts w:ascii="Arial" w:hAnsi="Arial"/>
        <w:b/>
        <w:sz w:val="18"/>
      </w:rPr>
      <w:t>Kai</w:t>
    </w:r>
    <w:r w:rsidR="002034B1">
      <w:rPr>
        <w:rFonts w:ascii="Arial" w:hAnsi="Arial"/>
        <w:b/>
        <w:sz w:val="18"/>
      </w:rPr>
      <w:t>ki</w:t>
    </w:r>
    <w:proofErr w:type="spellEnd"/>
    <w:r w:rsidR="002034B1">
      <w:rPr>
        <w:rFonts w:ascii="Arial" w:hAnsi="Arial"/>
        <w:b/>
        <w:sz w:val="18"/>
      </w:rPr>
      <w:t xml:space="preserve"> santos da silva </w:t>
    </w:r>
    <w:r w:rsidR="00D6763D">
      <w:rPr>
        <w:rFonts w:ascii="Arial" w:hAnsi="Arial"/>
        <w:b/>
        <w:sz w:val="18"/>
      </w:rPr>
      <w:t xml:space="preserve"> </w:t>
    </w:r>
    <w:bookmarkEnd w:id="0"/>
  </w:p>
  <w:p w14:paraId="3279516F" w14:textId="419BC547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</w:t>
    </w:r>
    <w:r w:rsidR="001478FC">
      <w:rPr>
        <w:rFonts w:ascii="Arial" w:hAnsi="Arial"/>
        <w:bCs/>
        <w:sz w:val="18"/>
      </w:rPr>
      <w:t>3</w:t>
    </w:r>
    <w:r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1478FC">
      <w:rPr>
        <w:rFonts w:ascii="Arial" w:hAnsi="Arial"/>
        <w:bCs/>
        <w:sz w:val="18"/>
      </w:rPr>
      <w:t>03</w:t>
    </w:r>
    <w:r w:rsidR="00D6763D">
      <w:rPr>
        <w:rFonts w:ascii="Arial" w:hAnsi="Arial"/>
        <w:bCs/>
        <w:sz w:val="18"/>
      </w:rPr>
      <w:t>/</w:t>
    </w:r>
    <w:r w:rsidR="001478FC">
      <w:rPr>
        <w:rFonts w:ascii="Arial" w:hAnsi="Arial"/>
        <w:bCs/>
        <w:sz w:val="18"/>
      </w:rPr>
      <w:t>10</w:t>
    </w:r>
    <w:r w:rsidR="00287E70">
      <w:rPr>
        <w:rFonts w:ascii="Arial" w:hAnsi="Arial"/>
        <w:bCs/>
        <w:sz w:val="18"/>
      </w:rPr>
      <w:t>/20</w:t>
    </w:r>
    <w:r w:rsidR="00D6763D">
      <w:rPr>
        <w:rFonts w:ascii="Arial" w:hAnsi="Arial"/>
        <w:bCs/>
        <w:sz w:val="18"/>
      </w:rPr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77098" w14:textId="77777777" w:rsidR="002034B1" w:rsidRDefault="00203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76C04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478FC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02F8B"/>
    <w:rsid w:val="002034B1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D21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194E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65579"/>
    <w:rsid w:val="00567D7F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453B"/>
    <w:rsid w:val="005B5610"/>
    <w:rsid w:val="005C28AF"/>
    <w:rsid w:val="005C3CCC"/>
    <w:rsid w:val="005C6AAC"/>
    <w:rsid w:val="005D692B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0A94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457C6"/>
    <w:rsid w:val="00850AB4"/>
    <w:rsid w:val="0085403B"/>
    <w:rsid w:val="0085629F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52FD"/>
    <w:rsid w:val="00A167D4"/>
    <w:rsid w:val="00A20437"/>
    <w:rsid w:val="00A33A90"/>
    <w:rsid w:val="00A37E4C"/>
    <w:rsid w:val="00A42631"/>
    <w:rsid w:val="00A42B5D"/>
    <w:rsid w:val="00A45C19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0C9D"/>
    <w:rsid w:val="00AC1CE5"/>
    <w:rsid w:val="00AC4D52"/>
    <w:rsid w:val="00AD723A"/>
    <w:rsid w:val="00AE75D2"/>
    <w:rsid w:val="00AF1CD5"/>
    <w:rsid w:val="00AF6F36"/>
    <w:rsid w:val="00B03E5B"/>
    <w:rsid w:val="00B057DF"/>
    <w:rsid w:val="00B06E49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8434D"/>
    <w:rsid w:val="00CA2C87"/>
    <w:rsid w:val="00CA3C4B"/>
    <w:rsid w:val="00CA5B34"/>
    <w:rsid w:val="00CB10DF"/>
    <w:rsid w:val="00CB149E"/>
    <w:rsid w:val="00CB4CAF"/>
    <w:rsid w:val="00CB6A1D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3BF2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8259E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E023B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D2CD-86F2-4421-AA06-94B3064F03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3</TotalTime>
  <Pages>2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Desenvolvedor</cp:lastModifiedBy>
  <cp:revision>2</cp:revision>
  <cp:lastPrinted>2024-04-08T13:02:00Z</cp:lastPrinted>
  <dcterms:created xsi:type="dcterms:W3CDTF">2024-10-03T13:50:00Z</dcterms:created>
  <dcterms:modified xsi:type="dcterms:W3CDTF">2024-10-03T13:50:00Z</dcterms:modified>
  <cp:category>Curso de Aprendizagem Industrial</cp:category>
</cp:coreProperties>
</file>